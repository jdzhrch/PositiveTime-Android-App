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810FD">
        <w:rPr>
          <w:rFonts w:ascii="Arial" w:hAnsi="Arial" w:hint="eastAsia"/>
        </w:rPr>
        <w:t>&lt;</w:t>
      </w:r>
      <w:r w:rsidR="001D123A">
        <w:rPr>
          <w:rFonts w:ascii="Arial" w:hAnsi="Arial" w:hint="eastAsia"/>
        </w:rPr>
        <w:t>正时间</w:t>
      </w:r>
      <w:r w:rsidR="004810FD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810FD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810FD">
              <w:rPr>
                <w:rFonts w:ascii="Times New Roman" w:hint="eastAsia"/>
              </w:rPr>
              <w:t>5/9/17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4810FD">
            <w:pPr>
              <w:pStyle w:val="Tabletext"/>
            </w:pPr>
            <w:r>
              <w:rPr>
                <w:rFonts w:ascii="Times New Roman"/>
              </w:rPr>
              <w:t>&lt;x</w:t>
            </w:r>
            <w:r>
              <w:rPr>
                <w:rFonts w:ascii="Times New Roman" w:hint="eastAsia"/>
              </w:rPr>
              <w:t>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810FD">
              <w:rPr>
                <w:rFonts w:hint="eastAsia"/>
              </w:rPr>
              <w:t>丁贞锴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bookmarkStart w:id="0" w:name="_GoBack"/>
            <w:bookmarkEnd w:id="0"/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4810FD">
        <w:rPr>
          <w:noProof/>
        </w:rPr>
        <w:t>3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4810FD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4810FD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4810FD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4810FD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4810FD">
        <w:rPr>
          <w:noProof/>
        </w:rPr>
        <w:t>3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810FD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 w:rsidP="00872E9F">
      <w:pPr>
        <w:pStyle w:val="1"/>
      </w:pPr>
      <w:bookmarkStart w:id="1" w:name="_Toc139033287"/>
      <w:r>
        <w:rPr>
          <w:rFonts w:hint="eastAsia"/>
        </w:rPr>
        <w:t>简介</w:t>
      </w:r>
      <w:bookmarkEnd w:id="1"/>
    </w:p>
    <w:p w:rsidR="00872E9F" w:rsidRPr="00872E9F" w:rsidRDefault="00872E9F" w:rsidP="00872E9F"/>
    <w:p w:rsidR="00872E9F" w:rsidRDefault="00872E9F" w:rsidP="00872E9F">
      <w:pPr>
        <w:pStyle w:val="2"/>
        <w:ind w:left="720" w:hanging="720"/>
      </w:pPr>
      <w:bookmarkStart w:id="2" w:name="_Toc498761761"/>
      <w:bookmarkStart w:id="3" w:name="_Toc110843659"/>
      <w:bookmarkStart w:id="4" w:name="_Toc139033288"/>
      <w:r>
        <w:rPr>
          <w:rFonts w:hint="eastAsia"/>
        </w:rPr>
        <w:t>目的</w:t>
      </w:r>
      <w:bookmarkEnd w:id="2"/>
      <w:bookmarkEnd w:id="3"/>
    </w:p>
    <w:p w:rsidR="00872E9F" w:rsidRPr="006C64FD" w:rsidRDefault="00872E9F" w:rsidP="00872E9F">
      <w:pPr>
        <w:ind w:left="720"/>
      </w:pPr>
      <w:r>
        <w:rPr>
          <w:rFonts w:hint="eastAsia"/>
        </w:rPr>
        <w:t>本测试报告是为了测试</w:t>
      </w:r>
      <w:proofErr w:type="gramStart"/>
      <w:r>
        <w:rPr>
          <w:rFonts w:hint="eastAsia"/>
        </w:rPr>
        <w:t>正时间</w:t>
      </w:r>
      <w:proofErr w:type="gramEnd"/>
      <w:r>
        <w:rPr>
          <w:rFonts w:hint="eastAsia"/>
        </w:rPr>
        <w:t>app的功能，以及其运行稳定性。</w:t>
      </w:r>
    </w:p>
    <w:p w:rsidR="00872E9F" w:rsidRDefault="00872E9F" w:rsidP="00872E9F">
      <w:pPr>
        <w:pStyle w:val="2"/>
        <w:ind w:left="720" w:hanging="720"/>
      </w:pPr>
      <w:bookmarkStart w:id="5" w:name="_Toc498761762"/>
      <w:bookmarkStart w:id="6" w:name="_Toc110843660"/>
      <w:r>
        <w:rPr>
          <w:rFonts w:hint="eastAsia"/>
        </w:rPr>
        <w:t>范围</w:t>
      </w:r>
      <w:bookmarkEnd w:id="5"/>
      <w:bookmarkEnd w:id="6"/>
    </w:p>
    <w:p w:rsidR="00872E9F" w:rsidRPr="006C64FD" w:rsidRDefault="00872E9F" w:rsidP="00872E9F">
      <w:pPr>
        <w:pStyle w:val="InfoBlue"/>
        <w:rPr>
          <w:color w:val="000000" w:themeColor="text1"/>
        </w:rPr>
      </w:pPr>
      <w:r>
        <w:rPr>
          <w:rFonts w:hint="eastAsia"/>
          <w:color w:val="000000" w:themeColor="text1"/>
        </w:rPr>
        <w:t>本测试用例</w:t>
      </w:r>
      <w:proofErr w:type="gramStart"/>
      <w:r>
        <w:rPr>
          <w:rFonts w:hint="eastAsia"/>
          <w:color w:val="000000" w:themeColor="text1"/>
        </w:rPr>
        <w:t>集仅针对正时间</w:t>
      </w:r>
      <w:proofErr w:type="gramEnd"/>
      <w:r>
        <w:rPr>
          <w:rFonts w:hint="eastAsia"/>
          <w:color w:val="000000" w:themeColor="text1"/>
        </w:rPr>
        <w:t>app</w:t>
      </w:r>
    </w:p>
    <w:p w:rsidR="00872E9F" w:rsidRDefault="00872E9F" w:rsidP="00872E9F">
      <w:pPr>
        <w:pStyle w:val="2"/>
        <w:ind w:left="720" w:hanging="720"/>
      </w:pPr>
      <w:bookmarkStart w:id="7" w:name="_Toc498761763"/>
      <w:bookmarkStart w:id="8" w:name="_Toc110843661"/>
      <w:r>
        <w:rPr>
          <w:rFonts w:hint="eastAsia"/>
        </w:rPr>
        <w:t>定义、首字母缩写词和缩略语</w:t>
      </w:r>
      <w:bookmarkEnd w:id="7"/>
      <w:bookmarkEnd w:id="8"/>
    </w:p>
    <w:p w:rsidR="00872E9F" w:rsidRDefault="003F3C56" w:rsidP="00872E9F">
      <w:pPr>
        <w:pStyle w:val="InfoBlue"/>
      </w:pPr>
      <w:r>
        <w:rPr>
          <w:rFonts w:hint="eastAsia"/>
        </w:rPr>
        <w:t>无</w:t>
      </w:r>
    </w:p>
    <w:p w:rsidR="00872E9F" w:rsidRDefault="00872E9F" w:rsidP="00872E9F">
      <w:pPr>
        <w:pStyle w:val="2"/>
        <w:ind w:left="720" w:hanging="720"/>
      </w:pPr>
      <w:bookmarkStart w:id="9" w:name="_Toc498761764"/>
      <w:bookmarkStart w:id="10" w:name="_Toc110843662"/>
      <w:r>
        <w:rPr>
          <w:rFonts w:hint="eastAsia"/>
        </w:rPr>
        <w:t>参考资料</w:t>
      </w:r>
      <w:bookmarkEnd w:id="9"/>
      <w:bookmarkEnd w:id="10"/>
    </w:p>
    <w:p w:rsidR="00872E9F" w:rsidRPr="001D6D18" w:rsidRDefault="00872E9F" w:rsidP="00872E9F">
      <w:pPr>
        <w:pStyle w:val="InfoBlue"/>
        <w:rPr>
          <w:color w:val="000000" w:themeColor="text1"/>
        </w:rPr>
      </w:pPr>
      <w:r w:rsidRPr="001D6D18">
        <w:rPr>
          <w:rFonts w:hint="eastAsia"/>
          <w:color w:val="000000" w:themeColor="text1"/>
        </w:rPr>
        <w:t>无</w:t>
      </w:r>
    </w:p>
    <w:p w:rsidR="00872E9F" w:rsidRDefault="00872E9F" w:rsidP="00872E9F">
      <w:pPr>
        <w:pStyle w:val="2"/>
        <w:ind w:left="720" w:hanging="720"/>
      </w:pPr>
      <w:bookmarkStart w:id="11" w:name="_Toc498761765"/>
      <w:bookmarkStart w:id="12" w:name="_Toc110843663"/>
      <w:r>
        <w:rPr>
          <w:rFonts w:hint="eastAsia"/>
        </w:rPr>
        <w:t>概述</w:t>
      </w:r>
      <w:bookmarkEnd w:id="11"/>
      <w:bookmarkEnd w:id="12"/>
    </w:p>
    <w:p w:rsidR="00B66BDE" w:rsidRPr="00B66BDE" w:rsidRDefault="00B66BDE" w:rsidP="00B66BDE">
      <w:pPr>
        <w:ind w:left="720"/>
      </w:pPr>
      <w:r>
        <w:rPr>
          <w:rFonts w:hint="eastAsia"/>
        </w:rPr>
        <w:t>本测试报告包含了基于需求的测试覆盖以及基于代码的测试覆盖，以及相应的建议措施。</w:t>
      </w:r>
    </w:p>
    <w:p w:rsidR="00211CAD" w:rsidRPr="00211CAD" w:rsidRDefault="00F03B5C" w:rsidP="007D7260">
      <w:pPr>
        <w:pStyle w:val="1"/>
        <w:rPr>
          <w:b w:val="0"/>
        </w:rPr>
      </w:pPr>
      <w:r>
        <w:rPr>
          <w:rFonts w:hint="eastAsia"/>
        </w:rPr>
        <w:t>测试结果摘要</w:t>
      </w:r>
      <w:bookmarkEnd w:id="4"/>
      <w:r w:rsidR="003F3C56">
        <w:br/>
        <w:t xml:space="preserve">     </w:t>
      </w:r>
      <w:r w:rsidR="007D7260">
        <w:rPr>
          <w:b w:val="0"/>
        </w:rPr>
        <w:t xml:space="preserve"> </w:t>
      </w:r>
      <w:r w:rsidR="007D7260">
        <w:rPr>
          <w:rFonts w:hint="eastAsia"/>
          <w:b w:val="0"/>
        </w:rPr>
        <w:t>一共测试了23个测试用例，除测试AT折线图，因为app刚开始运行时没有获取到足够时间长的数据，所以出现了闪退的状况，在设置了initial数据后，不会再闪退，并且在获取到相应时间的数据后可以正确显示AT折线图。</w:t>
      </w:r>
    </w:p>
    <w:p w:rsidR="007D7260" w:rsidRPr="007D7260" w:rsidRDefault="00F03B5C" w:rsidP="007D7260">
      <w:pPr>
        <w:pStyle w:val="1"/>
      </w:pPr>
      <w:bookmarkStart w:id="13" w:name="_Toc139033289"/>
      <w:r>
        <w:rPr>
          <w:rFonts w:hint="eastAsia"/>
        </w:rPr>
        <w:t>基于需求的测试覆盖</w:t>
      </w:r>
      <w:bookmarkEnd w:id="13"/>
      <w:r w:rsidR="007D7260">
        <w:br/>
      </w:r>
      <w:r w:rsidR="007D7260">
        <w:rPr>
          <w:rFonts w:hint="eastAsia"/>
        </w:rPr>
        <w:t xml:space="preserve">      </w:t>
      </w:r>
      <w:r w:rsidR="007D7260" w:rsidRPr="007D7260">
        <w:rPr>
          <w:b w:val="0"/>
        </w:rPr>
        <w:t xml:space="preserve">1. </w:t>
      </w:r>
      <w:r w:rsidR="007D7260" w:rsidRPr="007D7260">
        <w:rPr>
          <w:rFonts w:hint="eastAsia"/>
          <w:b w:val="0"/>
        </w:rPr>
        <w:t>测试登陆情况，已规定格式登陆可行，违反格式不可行，成功。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2.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测试获取权限，结果可行，成功。</w:t>
      </w:r>
      <w:r w:rsidRPr="00211CAD">
        <w:rPr>
          <w:sz w:val="24"/>
        </w:rPr>
        <w:br/>
      </w:r>
      <w:r w:rsidRPr="00211CAD">
        <w:rPr>
          <w:rFonts w:hint="eastAsia"/>
          <w:sz w:val="24"/>
        </w:rPr>
        <w:t xml:space="preserve">      3.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测试查看数据，结果能查到响应时间段内的手机使用数据，成功。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4.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测试AT折线图，初始打开app的时候因为没有数据，所以打开折线图页面会闪退，之后我添加了默认数据，不会闪退，等app运行出数据后，能正确显示折线图。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</w:t>
      </w:r>
      <w:r w:rsidRPr="00211CAD">
        <w:rPr>
          <w:sz w:val="24"/>
        </w:rPr>
        <w:t xml:space="preserve">5. </w:t>
      </w:r>
      <w:r w:rsidRPr="00211CAD">
        <w:rPr>
          <w:rFonts w:hint="eastAsia"/>
          <w:sz w:val="24"/>
        </w:rPr>
        <w:t>测试分享功能，可以分享到QQ，成功。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6.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测试app搜索功能，可以搜索到相应app，成功。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7.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测试app排行榜功能，可以显示服务器传输过来的排行榜，并且可以点击排行榜中的app来进入安卓app市场来下载。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8.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测试悬浮窗功能，可以显示悬浮窗，成功。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9.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测试设置权重与计划功能，能及时变化，成功。</w:t>
      </w:r>
    </w:p>
    <w:p w:rsidR="007D7260" w:rsidRPr="00211CAD" w:rsidRDefault="007D7260" w:rsidP="007D7260">
      <w:pPr>
        <w:rPr>
          <w:sz w:val="24"/>
        </w:rPr>
      </w:pPr>
      <w:r w:rsidRPr="00211CAD">
        <w:rPr>
          <w:rFonts w:hint="eastAsia"/>
          <w:sz w:val="24"/>
        </w:rPr>
        <w:t xml:space="preserve">      10.测试开始工作与放松一下，成功。</w:t>
      </w:r>
    </w:p>
    <w:p w:rsidR="007D7260" w:rsidRPr="009116C0" w:rsidRDefault="007D7260" w:rsidP="009116C0">
      <w:pPr>
        <w:rPr>
          <w:sz w:val="24"/>
        </w:rPr>
      </w:pPr>
      <w:r w:rsidRPr="00211CAD">
        <w:rPr>
          <w:rFonts w:hint="eastAsia"/>
          <w:sz w:val="24"/>
        </w:rPr>
        <w:t xml:space="preserve">      11</w:t>
      </w:r>
      <w:r w:rsidRPr="00211CAD">
        <w:rPr>
          <w:sz w:val="24"/>
        </w:rPr>
        <w:t xml:space="preserve"> </w:t>
      </w:r>
      <w:r w:rsidRPr="00211CAD">
        <w:rPr>
          <w:rFonts w:hint="eastAsia"/>
          <w:sz w:val="24"/>
        </w:rPr>
        <w:t>测试</w:t>
      </w:r>
      <w:proofErr w:type="spellStart"/>
      <w:r w:rsidRPr="00211CAD">
        <w:rPr>
          <w:rFonts w:hint="eastAsia"/>
        </w:rPr>
        <w:t>wetest</w:t>
      </w:r>
      <w:proofErr w:type="spellEnd"/>
      <w:r w:rsidRPr="00211CAD">
        <w:rPr>
          <w:rFonts w:hint="eastAsia"/>
        </w:rPr>
        <w:t>向</w:t>
      </w:r>
      <w:r w:rsidRPr="00211CAD">
        <w:t>139.196.88.202:8080/</w:t>
      </w:r>
      <w:proofErr w:type="spellStart"/>
      <w:r w:rsidRPr="00211CAD">
        <w:t>appinfo</w:t>
      </w:r>
      <w:proofErr w:type="spellEnd"/>
      <w:r w:rsidRPr="00211CAD">
        <w:t>/</w:t>
      </w:r>
      <w:proofErr w:type="spellStart"/>
      <w:r w:rsidRPr="00211CAD">
        <w:t>rankByInstallnum</w:t>
      </w:r>
      <w:proofErr w:type="spellEnd"/>
      <w:r w:rsidRPr="00211CAD">
        <w:t xml:space="preserve"> </w:t>
      </w:r>
      <w:r w:rsidRPr="00211CAD">
        <w:rPr>
          <w:rFonts w:hint="eastAsia"/>
        </w:rPr>
        <w:t>每秒发送10次请求，丢包率低于5%</w:t>
      </w:r>
      <w:r w:rsidR="009116C0">
        <w:rPr>
          <w:rFonts w:hint="eastAsia"/>
        </w:rPr>
        <w:t>。</w:t>
      </w:r>
      <w:r w:rsidR="009116C0">
        <w:br/>
      </w:r>
      <w:r w:rsidR="009116C0">
        <w:rPr>
          <w:rFonts w:hint="eastAsia"/>
        </w:rPr>
        <w:t xml:space="preserve">       </w:t>
      </w:r>
      <w:r w:rsidR="009116C0" w:rsidRPr="00211CAD">
        <w:rPr>
          <w:rFonts w:hint="eastAsia"/>
          <w:sz w:val="24"/>
        </w:rPr>
        <w:t>1</w:t>
      </w:r>
      <w:r w:rsidR="009116C0">
        <w:rPr>
          <w:rFonts w:hint="eastAsia"/>
          <w:sz w:val="24"/>
        </w:rPr>
        <w:t>2</w:t>
      </w:r>
      <w:r w:rsidR="009116C0" w:rsidRPr="00211CAD">
        <w:rPr>
          <w:sz w:val="24"/>
        </w:rPr>
        <w:t xml:space="preserve"> </w:t>
      </w:r>
      <w:r w:rsidR="009116C0" w:rsidRPr="00211CAD">
        <w:rPr>
          <w:rFonts w:hint="eastAsia"/>
          <w:sz w:val="24"/>
        </w:rPr>
        <w:t>测试</w:t>
      </w:r>
      <w:r w:rsidR="009116C0">
        <w:rPr>
          <w:rFonts w:hint="eastAsia"/>
          <w:sz w:val="24"/>
        </w:rPr>
        <w:t>服务器的吞吐率，</w:t>
      </w:r>
      <w:r w:rsidR="009116C0" w:rsidRPr="009116C0">
        <w:rPr>
          <w:rFonts w:hint="eastAsia"/>
          <w:sz w:val="24"/>
        </w:rPr>
        <w:t>最繁重的事务如app搜索，app排行榜等最高能接受每秒20次的请求</w:t>
      </w:r>
      <w:r w:rsidR="009116C0">
        <w:rPr>
          <w:rFonts w:hint="eastAsia"/>
          <w:sz w:val="24"/>
        </w:rPr>
        <w:t>。</w:t>
      </w:r>
    </w:p>
    <w:p w:rsidR="007D7260" w:rsidRPr="007D7260" w:rsidRDefault="007D7260" w:rsidP="007D7260">
      <w:pPr>
        <w:pStyle w:val="a9"/>
      </w:pPr>
    </w:p>
    <w:p w:rsidR="009116C0" w:rsidRPr="009116C0" w:rsidRDefault="00F03B5C" w:rsidP="009116C0">
      <w:pPr>
        <w:pStyle w:val="1"/>
      </w:pPr>
      <w:bookmarkStart w:id="14" w:name="_Toc139033290"/>
      <w:r>
        <w:rPr>
          <w:rFonts w:hint="eastAsia"/>
        </w:rPr>
        <w:t>基于代码的测试覆盖</w:t>
      </w:r>
      <w:bookmarkEnd w:id="14"/>
      <w:r w:rsidR="009116C0">
        <w:br/>
      </w:r>
      <w:r w:rsidR="009116C0">
        <w:rPr>
          <w:rFonts w:hint="eastAsia"/>
        </w:rPr>
        <w:t xml:space="preserve">      1.</w:t>
      </w:r>
      <w:r w:rsidR="009116C0">
        <w:t xml:space="preserve"> </w:t>
      </w:r>
      <w:r w:rsidR="009116C0">
        <w:rPr>
          <w:rFonts w:hint="eastAsia"/>
        </w:rPr>
        <w:t>用户密码必须在6-16位之间，不在这个范围内的用户注册是不成功的，测试使用了过长与过短的密码，均不能成功注册，测试成功。</w:t>
      </w:r>
      <w:r w:rsidR="009116C0">
        <w:br/>
      </w:r>
      <w:r w:rsidR="009116C0">
        <w:lastRenderedPageBreak/>
        <w:t xml:space="preserve">      </w:t>
      </w:r>
      <w:r w:rsidR="009116C0">
        <w:rPr>
          <w:rFonts w:hint="eastAsia"/>
        </w:rPr>
        <w:t>2.</w:t>
      </w:r>
      <w:r w:rsidR="009116C0">
        <w:t xml:space="preserve"> </w:t>
      </w:r>
      <w:r w:rsidR="009116C0">
        <w:rPr>
          <w:rFonts w:hint="eastAsia"/>
        </w:rPr>
        <w:t>用户名必须是email格式，测试使用不是email格式的用户名注册，不能注册，测试成功。</w:t>
      </w:r>
      <w:r w:rsidR="009116C0">
        <w:br/>
      </w:r>
      <w:r w:rsidR="009116C0">
        <w:rPr>
          <w:rFonts w:hint="eastAsia"/>
        </w:rPr>
        <w:t xml:space="preserve">      3.</w:t>
      </w:r>
      <w:r w:rsidR="009116C0">
        <w:t xml:space="preserve"> </w:t>
      </w:r>
      <w:r w:rsidR="009116C0">
        <w:rPr>
          <w:rFonts w:hint="eastAsia"/>
        </w:rPr>
        <w:t>测试app搜索功能，输入QQ可以搜索出软件</w:t>
      </w:r>
      <w:proofErr w:type="spellStart"/>
      <w:r w:rsidR="009116C0">
        <w:rPr>
          <w:rFonts w:hint="eastAsia"/>
        </w:rPr>
        <w:t>qq</w:t>
      </w:r>
      <w:proofErr w:type="spellEnd"/>
      <w:r w:rsidR="009116C0">
        <w:rPr>
          <w:rFonts w:hint="eastAsia"/>
        </w:rPr>
        <w:t>，输入乱码，不能显示.</w:t>
      </w:r>
    </w:p>
    <w:p w:rsidR="00F03B5C" w:rsidRDefault="00F03B5C">
      <w:pPr>
        <w:pStyle w:val="1"/>
      </w:pPr>
      <w:bookmarkStart w:id="15" w:name="_Toc139033291"/>
      <w:r>
        <w:rPr>
          <w:rFonts w:hint="eastAsia"/>
        </w:rPr>
        <w:t>建议措施</w:t>
      </w:r>
      <w:bookmarkEnd w:id="15"/>
      <w:r w:rsidR="009116C0">
        <w:br/>
      </w:r>
      <w:r w:rsidR="009116C0">
        <w:rPr>
          <w:rFonts w:hint="eastAsia"/>
        </w:rPr>
        <w:t xml:space="preserve">      </w:t>
      </w:r>
      <w:r w:rsidR="00821341">
        <w:rPr>
          <w:rFonts w:hint="eastAsia"/>
        </w:rPr>
        <w:t>1.</w:t>
      </w:r>
      <w:r w:rsidR="00821341">
        <w:t xml:space="preserve"> </w:t>
      </w:r>
      <w:r w:rsidR="00821341">
        <w:rPr>
          <w:rFonts w:hint="eastAsia"/>
        </w:rPr>
        <w:t>对所有需要显示的数据，先进行初始化在进行填充。</w:t>
      </w:r>
      <w:r w:rsidR="00821341">
        <w:br/>
      </w:r>
      <w:r w:rsidR="00821341">
        <w:rPr>
          <w:rFonts w:hint="eastAsia"/>
        </w:rPr>
        <w:t xml:space="preserve">      2.</w:t>
      </w:r>
      <w:r w:rsidR="00821341">
        <w:t xml:space="preserve"> </w:t>
      </w:r>
      <w:r w:rsidR="00821341">
        <w:rPr>
          <w:rFonts w:hint="eastAsia"/>
        </w:rPr>
        <w:t>换一个更大的服务器，这样需求响应速度会变快。</w:t>
      </w:r>
      <w:r w:rsidR="001D123A">
        <w:br/>
      </w:r>
      <w:r w:rsidR="001D123A">
        <w:rPr>
          <w:rFonts w:hint="eastAsia"/>
        </w:rPr>
        <w:t xml:space="preserve">      3.</w:t>
      </w:r>
      <w:r w:rsidR="001D123A">
        <w:t xml:space="preserve"> </w:t>
      </w:r>
      <w:r w:rsidR="001D123A">
        <w:rPr>
          <w:rFonts w:hint="eastAsia"/>
        </w:rPr>
        <w:t>没有设置返回功能。</w:t>
      </w:r>
    </w:p>
    <w:p w:rsidR="00F03B5C" w:rsidRDefault="00F03B5C" w:rsidP="00821341">
      <w:pPr>
        <w:pStyle w:val="1"/>
      </w:pPr>
      <w:bookmarkStart w:id="16" w:name="_Toc139033292"/>
      <w:r>
        <w:rPr>
          <w:rFonts w:hint="eastAsia"/>
        </w:rPr>
        <w:t>图</w:t>
      </w:r>
      <w:bookmarkEnd w:id="16"/>
      <w:r w:rsidR="00821341">
        <w:br/>
      </w:r>
      <w:r w:rsidR="00821341">
        <w:rPr>
          <w:rFonts w:hint="eastAsia"/>
        </w:rPr>
        <w:t xml:space="preserve">      </w:t>
      </w:r>
    </w:p>
    <w:p w:rsidR="00821341" w:rsidRDefault="00821341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821341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6159500" cy="4619625"/>
            <wp:effectExtent l="7937" t="0" r="1588" b="1587"/>
            <wp:docPr id="1" name="图片 1" descr="F:\QQ\1079489319\Image\C2C\070A16FA0BED459A85AD8C03EEF88B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\1079489319\Image\C2C\070A16FA0BED459A85AD8C03EEF88B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59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41" w:rsidRDefault="00821341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821341" w:rsidRPr="00821341" w:rsidRDefault="00821341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821341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56300" cy="4467225"/>
            <wp:effectExtent l="1587" t="0" r="7938" b="7937"/>
            <wp:docPr id="2" name="图片 2" descr="F:\QQ\1079489319\Image\C2C\B30734FCA642546E3547220DAF973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\1079489319\Image\C2C\B30734FCA642546E3547220DAF9734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56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41" w:rsidRPr="00821341" w:rsidRDefault="00821341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821341" w:rsidRPr="00821341" w:rsidRDefault="00821341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821341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6299200" cy="4724400"/>
            <wp:effectExtent l="6350" t="0" r="0" b="0"/>
            <wp:docPr id="3" name="图片 3" descr="F:\QQ\1079489319\Image\C2C\DB82B14E2CF0933F789BDE15F3481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\1079489319\Image\C2C\DB82B14E2CF0933F789BDE15F34812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992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41" w:rsidRDefault="00821341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821341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699760" cy="4274820"/>
            <wp:effectExtent l="7620" t="0" r="3810" b="3810"/>
            <wp:docPr id="4" name="图片 4" descr="F:\QQ\1079489319\Image\C2C\33090F034418E43971129621BE2AC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\1079489319\Image\C2C\33090F034418E43971129621BE2AC6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997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23A" w:rsidRPr="001D123A" w:rsidRDefault="001D123A" w:rsidP="001D123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1D123A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425440" cy="3329940"/>
            <wp:effectExtent l="0" t="0" r="3810" b="3810"/>
            <wp:docPr id="5" name="图片 5" descr="C:\Users\Administrator\AppData\Roaming\Tencent\Users\1079489319\QQ\WinTemp\RichOle\{ZWRE8KRLRI@P_92]$OZA`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79489319\QQ\WinTemp\RichOle\{ZWRE8KRLRI@P_92]$OZA`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23A" w:rsidRPr="00821341" w:rsidRDefault="001D123A" w:rsidP="0082134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821341" w:rsidRDefault="00821341" w:rsidP="00821341"/>
    <w:p w:rsidR="00821341" w:rsidRDefault="00821341" w:rsidP="00821341"/>
    <w:p w:rsidR="00821341" w:rsidRPr="00821341" w:rsidRDefault="00821341" w:rsidP="00821341"/>
    <w:sectPr w:rsidR="00821341" w:rsidRPr="00821341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EC4" w:rsidRDefault="00B26EC4">
      <w:r>
        <w:separator/>
      </w:r>
    </w:p>
  </w:endnote>
  <w:endnote w:type="continuationSeparator" w:id="0">
    <w:p w:rsidR="00B26EC4" w:rsidRDefault="00B2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810FD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C793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C793D" w:rsidRPr="001C793D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EC4" w:rsidRDefault="00B26EC4">
      <w:r>
        <w:separator/>
      </w:r>
    </w:p>
  </w:footnote>
  <w:footnote w:type="continuationSeparator" w:id="0">
    <w:p w:rsidR="00B26EC4" w:rsidRDefault="00B26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810FD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4810FD">
            <w:rPr>
              <w:rFonts w:ascii="Times New Roman" w:hint="eastAsia"/>
            </w:rPr>
            <w:t>&lt;</w:t>
          </w:r>
          <w:r w:rsidR="004810FD">
            <w:rPr>
              <w:rFonts w:ascii="Times New Roman" w:hint="eastAsia"/>
            </w:rPr>
            <w:t>项目名称</w:t>
          </w:r>
          <w:r w:rsidR="004810F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4810FD">
            <w:rPr>
              <w:rFonts w:ascii="Times New Roman" w:hint="eastAsia"/>
            </w:rPr>
            <w:t>正时间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810FD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4810FD">
            <w:rPr>
              <w:rFonts w:ascii="Times New Roman" w:hint="eastAsia"/>
              <w:noProof/>
            </w:rPr>
            <w:t>5/09/17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CF66B7"/>
    <w:multiLevelType w:val="multilevel"/>
    <w:tmpl w:val="9ECEB6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FD"/>
    <w:rsid w:val="001C793D"/>
    <w:rsid w:val="001D123A"/>
    <w:rsid w:val="00211CAD"/>
    <w:rsid w:val="0035274A"/>
    <w:rsid w:val="003F3C56"/>
    <w:rsid w:val="004810FD"/>
    <w:rsid w:val="00752A83"/>
    <w:rsid w:val="007D7260"/>
    <w:rsid w:val="00821341"/>
    <w:rsid w:val="00872E9F"/>
    <w:rsid w:val="008B368F"/>
    <w:rsid w:val="009116C0"/>
    <w:rsid w:val="0097596A"/>
    <w:rsid w:val="00B173E8"/>
    <w:rsid w:val="00B26EC4"/>
    <w:rsid w:val="00B66BDE"/>
    <w:rsid w:val="00C5163B"/>
    <w:rsid w:val="00D67C01"/>
    <w:rsid w:val="00DA2E87"/>
    <w:rsid w:val="00E1457C"/>
    <w:rsid w:val="00E672A3"/>
    <w:rsid w:val="00F03B5C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EF901"/>
  <w15:chartTrackingRefBased/>
  <w15:docId w15:val="{72747909-5FE6-4F94-84D7-5D7860B4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InfoBlueChar">
    <w:name w:val="InfoBlue Char"/>
    <w:basedOn w:val="a0"/>
    <w:link w:val="InfoBlue"/>
    <w:rsid w:val="00872E9F"/>
    <w:rPr>
      <w:i/>
      <w:snapToGrid w:val="0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7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8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75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0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277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572</TotalTime>
  <Pages>9</Pages>
  <Words>227</Words>
  <Characters>1296</Characters>
  <Application>Microsoft Office Word</Application>
  <DocSecurity>0</DocSecurity>
  <Lines>10</Lines>
  <Paragraphs>3</Paragraphs>
  <ScaleCrop>false</ScaleCrop>
  <Company>&lt;SJTU&gt;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Administrator</dc:creator>
  <cp:keywords/>
  <cp:lastModifiedBy>Chin Bruce</cp:lastModifiedBy>
  <cp:revision>3</cp:revision>
  <dcterms:created xsi:type="dcterms:W3CDTF">2017-09-09T21:15:00Z</dcterms:created>
  <dcterms:modified xsi:type="dcterms:W3CDTF">2017-09-10T13:24:00Z</dcterms:modified>
</cp:coreProperties>
</file>